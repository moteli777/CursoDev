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839F74D523C64B1281759E7CB891343F"/>
        </w:placeholder>
        <w:docPartList>
          <w:docPartGallery w:val="Quick Parts"/>
          <w:docPartCategory w:val=" Nome do Currículo"/>
        </w:docPartList>
      </w:sdtPr>
      <w:sdtEndPr/>
      <w:sdtContent>
        <w:p w:rsidR="005C6CD9" w:rsidRDefault="00F24CAD">
          <w:pPr>
            <w:pStyle w:val="Ttulo"/>
          </w:pPr>
          <w:sdt>
            <w:sdtPr>
              <w:rPr>
                <w:sz w:val="56"/>
                <w:szCs w:val="56"/>
              </w:rPr>
              <w:alias w:val="Autor"/>
              <w:tag w:val=""/>
              <w:id w:val="1823003119"/>
              <w:placeholder>
                <w:docPart w:val="A01361E8B94F4AF6A250BC35C1F3BDD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8C5160" w:rsidRPr="008C5160">
                <w:rPr>
                  <w:sz w:val="56"/>
                  <w:szCs w:val="56"/>
                </w:rPr>
                <w:t>murilo ferreira lopes</w:t>
              </w:r>
            </w:sdtContent>
          </w:sdt>
        </w:p>
        <w:sdt>
          <w:sdtPr>
            <w:alias w:val="Endereço de Email"/>
            <w:tag w:val=""/>
            <w:id w:val="527535243"/>
            <w:placeholder>
              <w:docPart w:val="97E8357FADFB4063BC09824362E65804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5C6CD9" w:rsidRDefault="008C5160">
              <w:pPr>
                <w:pStyle w:val="SemEspaamento"/>
              </w:pPr>
              <w:r>
                <w:t>ferreiralopesmurilo@gmail.com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AFA7C34C8CC8495DAEAB644AE8451E2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5C6CD9" w:rsidRDefault="008C5160">
              <w:pPr>
                <w:pStyle w:val="SemEspaamento"/>
              </w:pPr>
              <w:r>
                <w:t>Jacareí - SP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65B9CC3E8F974CF2BE2A544E832980B6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5C6CD9" w:rsidRDefault="008C5160">
              <w:pPr>
                <w:pStyle w:val="SemEspaamento"/>
              </w:pPr>
              <w:r>
                <w:t xml:space="preserve">12 982972890 </w:t>
              </w:r>
            </w:p>
          </w:sdtContent>
        </w:sdt>
        <w:p w:rsidR="005C6CD9" w:rsidRDefault="005C6CD9"/>
        <w:p w:rsidR="005C6CD9" w:rsidRDefault="00F24CAD"/>
      </w:sdtContent>
    </w:sdt>
    <w:p w:rsidR="005C6CD9" w:rsidRDefault="00F24CAD" w:rsidP="008C5160">
      <w:pPr>
        <w:pStyle w:val="TtulodeSeo"/>
      </w:pPr>
      <w:r>
        <w:t>Objet</w:t>
      </w:r>
      <w:r w:rsidR="008C5160">
        <w:t xml:space="preserve">ivo </w:t>
      </w:r>
    </w:p>
    <w:p w:rsidR="008C5160" w:rsidRPr="008C5160" w:rsidRDefault="008C5160" w:rsidP="008C5160">
      <w:r>
        <w:t xml:space="preserve">Alcançar um cargo </w:t>
      </w:r>
      <w:proofErr w:type="gramStart"/>
      <w:r>
        <w:t>digno ,</w:t>
      </w:r>
      <w:proofErr w:type="gramEnd"/>
      <w:r>
        <w:t xml:space="preserve"> liberdade financeira </w:t>
      </w:r>
      <w:r w:rsidR="003C775D">
        <w:t xml:space="preserve">, visando sempre a busca pelo conhecimento na minha área para me tornar um bom profissional , um </w:t>
      </w:r>
      <w:r w:rsidR="00E47CDC">
        <w:t>bom companheiro de trabalho .</w:t>
      </w:r>
      <w:r w:rsidR="003C775D">
        <w:t xml:space="preserve"> </w:t>
      </w:r>
    </w:p>
    <w:p w:rsidR="003C775D" w:rsidRDefault="00F24CAD" w:rsidP="003C775D">
      <w:pPr>
        <w:pStyle w:val="TtulodeSeo"/>
      </w:pPr>
      <w:r>
        <w:t>Educação</w:t>
      </w:r>
    </w:p>
    <w:p w:rsidR="003C775D" w:rsidRPr="003C775D" w:rsidRDefault="003C775D" w:rsidP="003C775D">
      <w:pPr>
        <w:pStyle w:val="TtulodeSeo"/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3C775D">
        <w:rPr>
          <w:rFonts w:asciiTheme="minorHAnsi" w:hAnsiTheme="minorHAnsi" w:cstheme="minorHAnsi"/>
          <w:b/>
          <w:color w:val="auto"/>
          <w:sz w:val="24"/>
          <w:szCs w:val="24"/>
        </w:rPr>
        <w:t>Centro Educacional SESI-160</w:t>
      </w:r>
    </w:p>
    <w:p w:rsidR="005C6CD9" w:rsidRDefault="003C775D">
      <w:pPr>
        <w:rPr>
          <w:rStyle w:val="nfaseIntensa"/>
        </w:rPr>
      </w:pPr>
      <w:r>
        <w:rPr>
          <w:b/>
          <w:bCs/>
          <w:iCs/>
        </w:rPr>
        <w:t xml:space="preserve">DATA DE </w:t>
      </w:r>
      <w:proofErr w:type="gramStart"/>
      <w:r>
        <w:rPr>
          <w:b/>
          <w:bCs/>
          <w:iCs/>
        </w:rPr>
        <w:t>CONCLUSÃO :</w:t>
      </w:r>
      <w:proofErr w:type="gramEnd"/>
      <w:r>
        <w:rPr>
          <w:b/>
          <w:bCs/>
          <w:iCs/>
        </w:rPr>
        <w:t xml:space="preserve"> 2024</w:t>
      </w:r>
      <w:r w:rsidR="00F24CAD" w:rsidRPr="003C775D">
        <w:t xml:space="preserve">  </w:t>
      </w:r>
    </w:p>
    <w:p w:rsidR="005C6CD9" w:rsidRDefault="003C775D">
      <w:pPr>
        <w:pStyle w:val="PargrafodaLista"/>
        <w:numPr>
          <w:ilvl w:val="0"/>
          <w:numId w:val="4"/>
        </w:numPr>
        <w:ind w:hanging="288"/>
      </w:pPr>
      <w:r>
        <w:t xml:space="preserve">Ensino fundamental concluído </w:t>
      </w:r>
    </w:p>
    <w:p w:rsidR="003C775D" w:rsidRDefault="003C775D">
      <w:pPr>
        <w:pStyle w:val="PargrafodaLista"/>
        <w:numPr>
          <w:ilvl w:val="0"/>
          <w:numId w:val="4"/>
        </w:numPr>
        <w:ind w:hanging="288"/>
      </w:pPr>
      <w:r>
        <w:t>Cursando 2ºEM</w:t>
      </w:r>
    </w:p>
    <w:p w:rsidR="003C775D" w:rsidRDefault="003C775D">
      <w:pPr>
        <w:pStyle w:val="PargrafodaLista"/>
        <w:numPr>
          <w:ilvl w:val="0"/>
          <w:numId w:val="4"/>
        </w:numPr>
        <w:ind w:hanging="288"/>
      </w:pPr>
      <w:r>
        <w:t>Cursando Técnico em Desenvolvimento de Sistemas pelo SENAI</w:t>
      </w:r>
    </w:p>
    <w:p w:rsidR="005C6CD9" w:rsidRPr="00EC363F" w:rsidRDefault="00F24CAD" w:rsidP="00EC363F">
      <w:pPr>
        <w:pStyle w:val="TtulodeSeo"/>
        <w:rPr>
          <w:rStyle w:val="nfase"/>
          <w:i w:val="0"/>
          <w:iCs w:val="0"/>
        </w:rPr>
      </w:pPr>
      <w:r>
        <w:t>Experiência</w:t>
      </w:r>
    </w:p>
    <w:p w:rsidR="005C6CD9" w:rsidRDefault="005C6CD9">
      <w:bookmarkStart w:id="0" w:name="_GoBack"/>
      <w:bookmarkEnd w:id="0"/>
    </w:p>
    <w:p w:rsidR="005C6CD9" w:rsidRDefault="00F24CAD">
      <w:pPr>
        <w:pStyle w:val="TtulodeSeo"/>
      </w:pPr>
      <w:r>
        <w:t>Habilidades</w:t>
      </w:r>
    </w:p>
    <w:p w:rsidR="005C6CD9" w:rsidRDefault="00E47CDC">
      <w:pPr>
        <w:pStyle w:val="PargrafodaLista"/>
        <w:numPr>
          <w:ilvl w:val="0"/>
          <w:numId w:val="4"/>
        </w:numPr>
        <w:ind w:hanging="288"/>
      </w:pPr>
      <w:r>
        <w:t xml:space="preserve">Esforçado </w:t>
      </w:r>
    </w:p>
    <w:p w:rsidR="00E47CDC" w:rsidRDefault="00E47CDC">
      <w:pPr>
        <w:pStyle w:val="PargrafodaLista"/>
        <w:numPr>
          <w:ilvl w:val="0"/>
          <w:numId w:val="4"/>
        </w:numPr>
        <w:ind w:hanging="288"/>
      </w:pPr>
      <w:r>
        <w:t xml:space="preserve">Buscando sempre conhecimento </w:t>
      </w:r>
    </w:p>
    <w:p w:rsidR="005C6CD9" w:rsidRDefault="005C6CD9">
      <w:pPr>
        <w:spacing w:line="276" w:lineRule="auto"/>
      </w:pPr>
    </w:p>
    <w:sectPr w:rsidR="005C6CD9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CAD" w:rsidRDefault="00F24CAD">
      <w:pPr>
        <w:spacing w:after="0" w:line="240" w:lineRule="auto"/>
      </w:pPr>
      <w:r>
        <w:separator/>
      </w:r>
    </w:p>
  </w:endnote>
  <w:endnote w:type="continuationSeparator" w:id="0">
    <w:p w:rsidR="00F24CAD" w:rsidRDefault="00F2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D9" w:rsidRDefault="00F24CA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3310DCC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8A49C67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FE74B2F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5C6CD9" w:rsidRDefault="00F24CA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C6CD9" w:rsidRDefault="00F24CAD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5C6CD9" w:rsidRDefault="00F24CAD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CAD" w:rsidRDefault="00F24CAD">
      <w:pPr>
        <w:spacing w:after="0" w:line="240" w:lineRule="auto"/>
      </w:pPr>
      <w:r>
        <w:separator/>
      </w:r>
    </w:p>
  </w:footnote>
  <w:footnote w:type="continuationSeparator" w:id="0">
    <w:p w:rsidR="00F24CAD" w:rsidRDefault="00F2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CD9" w:rsidRDefault="00F24CA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AFC20BE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59D5497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9C2BDB9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5C6CD9" w:rsidRDefault="005C6C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60"/>
    <w:rsid w:val="003C775D"/>
    <w:rsid w:val="005C6CD9"/>
    <w:rsid w:val="008C5160"/>
    <w:rsid w:val="00D41260"/>
    <w:rsid w:val="00E47CDC"/>
    <w:rsid w:val="00EC363F"/>
    <w:rsid w:val="00F2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EC3171"/>
  <w15:docId w15:val="{BCEB1EB3-85F6-417B-BAFD-F15ADDAB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9F74D523C64B1281759E7CB89134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98A54D6-7782-45CC-986A-90CAE4344484}"/>
      </w:docPartPr>
      <w:docPartBody>
        <w:p w:rsidR="00000000" w:rsidRDefault="004B5798">
          <w:pPr>
            <w:pStyle w:val="839F74D523C64B1281759E7CB891343F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A01361E8B94F4AF6A250BC35C1F3B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4C3AE4-46EC-4320-AACD-A7E53AD715E8}"/>
      </w:docPartPr>
      <w:docPartBody>
        <w:p w:rsidR="00000000" w:rsidRDefault="004B5798">
          <w:pPr>
            <w:pStyle w:val="A01361E8B94F4AF6A250BC35C1F3BDD2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97E8357FADFB4063BC09824362E658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E0122C-8126-499F-BD93-F81C4EBB3A67}"/>
      </w:docPartPr>
      <w:docPartBody>
        <w:p w:rsidR="00000000" w:rsidRDefault="004B5798">
          <w:pPr>
            <w:pStyle w:val="97E8357FADFB4063BC09824362E65804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AFA7C34C8CC8495DAEAB644AE8451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BC8C3C-BD26-4806-BDEF-4C96636D60A5}"/>
      </w:docPartPr>
      <w:docPartBody>
        <w:p w:rsidR="00000000" w:rsidRDefault="004B5798">
          <w:pPr>
            <w:pStyle w:val="AFA7C34C8CC8495DAEAB644AE8451E27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65B9CC3E8F974CF2BE2A544E832980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8EA5C6-2CFF-4707-A85B-B4DC08BA008D}"/>
      </w:docPartPr>
      <w:docPartBody>
        <w:p w:rsidR="00000000" w:rsidRDefault="004B5798">
          <w:pPr>
            <w:pStyle w:val="65B9CC3E8F974CF2BE2A544E832980B6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98"/>
    <w:rsid w:val="004B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839F74D523C64B1281759E7CB891343F">
    <w:name w:val="839F74D523C64B1281759E7CB891343F"/>
  </w:style>
  <w:style w:type="paragraph" w:customStyle="1" w:styleId="A01361E8B94F4AF6A250BC35C1F3BDD2">
    <w:name w:val="A01361E8B94F4AF6A250BC35C1F3BDD2"/>
  </w:style>
  <w:style w:type="paragraph" w:customStyle="1" w:styleId="97E8357FADFB4063BC09824362E65804">
    <w:name w:val="97E8357FADFB4063BC09824362E65804"/>
  </w:style>
  <w:style w:type="paragraph" w:customStyle="1" w:styleId="AFA7C34C8CC8495DAEAB644AE8451E27">
    <w:name w:val="AFA7C34C8CC8495DAEAB644AE8451E27"/>
  </w:style>
  <w:style w:type="paragraph" w:customStyle="1" w:styleId="65B9CC3E8F974CF2BE2A544E832980B6">
    <w:name w:val="65B9CC3E8F974CF2BE2A544E832980B6"/>
  </w:style>
  <w:style w:type="paragraph" w:customStyle="1" w:styleId="66FA4443DF924967BFADDAA0F802276D">
    <w:name w:val="66FA4443DF924967BFADDAA0F802276D"/>
  </w:style>
  <w:style w:type="paragraph" w:customStyle="1" w:styleId="CECF737F302A49B5BCE68FDC1238F0B9">
    <w:name w:val="CECF737F302A49B5BCE68FDC1238F0B9"/>
  </w:style>
  <w:style w:type="paragraph" w:customStyle="1" w:styleId="40EE8B2AAC43407A8BE551C91ECAAECF">
    <w:name w:val="40EE8B2AAC43407A8BE551C91ECAAECF"/>
  </w:style>
  <w:style w:type="paragraph" w:customStyle="1" w:styleId="4B554E79FC204DD18503E6720C4D0E01">
    <w:name w:val="4B554E79FC204DD18503E6720C4D0E01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CF643D82DBEF4A36B767B03160351666">
    <w:name w:val="CF643D82DBEF4A36B767B03160351666"/>
  </w:style>
  <w:style w:type="paragraph" w:customStyle="1" w:styleId="FEFCCC1BD2F24E2CB28EF7C65A3C527C">
    <w:name w:val="FEFCCC1BD2F24E2CB28EF7C65A3C527C"/>
  </w:style>
  <w:style w:type="paragraph" w:customStyle="1" w:styleId="F23FDE814CFE4B6DA029D8B684101568">
    <w:name w:val="F23FDE814CFE4B6DA029D8B684101568"/>
  </w:style>
  <w:style w:type="paragraph" w:customStyle="1" w:styleId="DB24C4BDF5174801A180DD5CE56D9DD2">
    <w:name w:val="DB24C4BDF5174801A180DD5CE56D9DD2"/>
  </w:style>
  <w:style w:type="paragraph" w:customStyle="1" w:styleId="B9D4BAABAE1247008D7F455D2381CAD1">
    <w:name w:val="B9D4BAABAE1247008D7F455D2381CAD1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2880C213CED54FD49E2DDBBC6F9D7B75">
    <w:name w:val="2880C213CED54FD49E2DDBBC6F9D7B75"/>
  </w:style>
  <w:style w:type="paragraph" w:customStyle="1" w:styleId="13D97587F7644402841F693EAFB2223A">
    <w:name w:val="13D97587F7644402841F693EAFB2223A"/>
  </w:style>
  <w:style w:type="paragraph" w:customStyle="1" w:styleId="27FB61D10BB04521B756C07327376DEC">
    <w:name w:val="27FB61D10BB04521B756C07327376DEC"/>
  </w:style>
  <w:style w:type="paragraph" w:customStyle="1" w:styleId="922901ED0BC5497EB6A25C9A01138D3E">
    <w:name w:val="922901ED0BC5497EB6A25C9A01138D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Jacareí - SP</CompanyAddress>
  <CompanyPhone>12 982972890 </CompanyPhone>
  <CompanyFax/>
  <CompanyEmail>ferreiralopesmurilo@gmail.com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27C571DC-F7F1-4157-99DF-6817F46A6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45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murilo ferreira lopes</dc:creator>
  <cp:lastModifiedBy>DEV2023</cp:lastModifiedBy>
  <cp:revision>1</cp:revision>
  <dcterms:created xsi:type="dcterms:W3CDTF">2023-02-02T13:57:00Z</dcterms:created>
  <dcterms:modified xsi:type="dcterms:W3CDTF">2023-02-02T14:42:00Z</dcterms:modified>
</cp:coreProperties>
</file>